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547022">
                                <w:pPr>
                                  <w:pStyle w:val="Title"/>
                                  <w:rPr>
                                    <w:sz w:val="120"/>
                                    <w:szCs w:val="120"/>
                                  </w:rPr>
                                </w:pPr>
                                <w:r>
                                  <w:rPr>
                                    <w:sz w:val="120"/>
                                    <w:szCs w:val="120"/>
                                  </w:rPr>
                                  <w:t>Women’s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547022">
                          <w:pPr>
                            <w:pStyle w:val="Title"/>
                            <w:rPr>
                              <w:sz w:val="120"/>
                              <w:szCs w:val="120"/>
                            </w:rPr>
                          </w:pPr>
                          <w:r>
                            <w:rPr>
                              <w:sz w:val="120"/>
                              <w:szCs w:val="120"/>
                            </w:rPr>
                            <w:t>Women’s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080A66">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080A66">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080A66">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080A66">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080A66">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080A66">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080A66">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080A66">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1"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080A66">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2" w:name="_Toc321140623"/>
      <w:r>
        <w:lastRenderedPageBreak/>
        <w:t>Financial Summary</w:t>
      </w:r>
      <w:bookmarkEnd w:id="2"/>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3" w:name="_Toc321140624"/>
      <w:r>
        <w:lastRenderedPageBreak/>
        <w:t>Financial Statements</w:t>
      </w:r>
      <w:bookmarkEnd w:id="3"/>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4"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4"/>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5" w:name="_Toc321140626"/>
      <w:r>
        <w:lastRenderedPageBreak/>
        <w:t>Independent Auditor’s Report</w:t>
      </w:r>
      <w:bookmarkEnd w:id="5"/>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6" w:name="_Toc321140627"/>
      <w:r>
        <w:lastRenderedPageBreak/>
        <w:t>Contact Information</w:t>
      </w:r>
      <w:bookmarkEnd w:id="6"/>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080A66">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080A66">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080A66">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080A66">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080A66">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080A66">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080A66">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080A66">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080A66">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7" w:name="_Toc321140628"/>
      <w:r>
        <w:t>Company Information</w:t>
      </w:r>
      <w:bookmarkEnd w:id="7"/>
    </w:p>
    <w:p w:rsidR="00753CE1" w:rsidRDefault="00080A66">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F81323">
            <w:rPr>
              <w:rStyle w:val="Strong"/>
            </w:rPr>
            <w:t>Emmanuel English Assembly</w:t>
          </w:r>
        </w:sdtContent>
      </w:sdt>
    </w:p>
    <w:p w:rsidR="00753CE1" w:rsidRDefault="00080A66">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A66" w:rsidRDefault="00080A66">
      <w:pPr>
        <w:spacing w:after="0" w:line="240" w:lineRule="auto"/>
      </w:pPr>
      <w:r>
        <w:separator/>
      </w:r>
    </w:p>
    <w:p w:rsidR="00080A66" w:rsidRDefault="00080A66"/>
    <w:p w:rsidR="00080A66" w:rsidRDefault="00080A66"/>
  </w:endnote>
  <w:endnote w:type="continuationSeparator" w:id="0">
    <w:p w:rsidR="00080A66" w:rsidRDefault="00080A66">
      <w:pPr>
        <w:spacing w:after="0" w:line="240" w:lineRule="auto"/>
      </w:pPr>
      <w:r>
        <w:continuationSeparator/>
      </w:r>
    </w:p>
    <w:p w:rsidR="00080A66" w:rsidRDefault="00080A66"/>
    <w:p w:rsidR="00080A66" w:rsidRDefault="00080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A66" w:rsidRDefault="00080A66">
      <w:pPr>
        <w:spacing w:after="0" w:line="240" w:lineRule="auto"/>
      </w:pPr>
      <w:r>
        <w:separator/>
      </w:r>
    </w:p>
    <w:p w:rsidR="00080A66" w:rsidRDefault="00080A66"/>
    <w:p w:rsidR="00080A66" w:rsidRDefault="00080A66"/>
  </w:footnote>
  <w:footnote w:type="continuationSeparator" w:id="0">
    <w:p w:rsidR="00080A66" w:rsidRDefault="00080A66">
      <w:pPr>
        <w:spacing w:after="0" w:line="240" w:lineRule="auto"/>
      </w:pPr>
      <w:r>
        <w:continuationSeparator/>
      </w:r>
    </w:p>
    <w:p w:rsidR="00080A66" w:rsidRDefault="00080A66"/>
    <w:p w:rsidR="00080A66" w:rsidRDefault="00080A6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547022">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r w:rsidR="00080A66">
            <w:fldChar w:fldCharType="begin"/>
          </w:r>
          <w:r w:rsidR="00080A66">
            <w:instrText xml:space="preserve"> STYLEREF “Heading 1”  </w:instrText>
          </w:r>
          <w:r w:rsidR="00080A66">
            <w:fldChar w:fldCharType="separate"/>
          </w:r>
          <w:r w:rsidR="00547022">
            <w:rPr>
              <w:noProof/>
            </w:rPr>
            <w:instrText>Contact Information</w:instrText>
          </w:r>
          <w:r w:rsidR="00080A66">
            <w:rPr>
              <w:noProof/>
            </w:rPr>
            <w:fldChar w:fldCharType="end"/>
          </w:r>
          <w:r>
            <w:instrText>&lt;&gt; “Error*” “</w:instrText>
          </w:r>
          <w:r w:rsidR="00080A66">
            <w:fldChar w:fldCharType="begin"/>
          </w:r>
          <w:r w:rsidR="00080A66">
            <w:instrText xml:space="preserve"> STYLEREF “Heading 1” </w:instrText>
          </w:r>
          <w:r w:rsidR="00080A66">
            <w:fldChar w:fldCharType="separate"/>
          </w:r>
          <w:r w:rsidR="00547022">
            <w:rPr>
              <w:noProof/>
            </w:rPr>
            <w:instrText>Contact Information</w:instrText>
          </w:r>
          <w:r w:rsidR="00080A66">
            <w:rPr>
              <w:noProof/>
            </w:rPr>
            <w:fldChar w:fldCharType="end"/>
          </w:r>
          <w:r>
            <w:instrText xml:space="preserve"> </w:instrText>
          </w:r>
          <w:r>
            <w:fldChar w:fldCharType="separate"/>
          </w:r>
          <w:r w:rsidR="00547022">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547022"/>
    <w:rsid w:val="006A2123"/>
    <w:rsid w:val="00753CE1"/>
    <w:rsid w:val="00846951"/>
    <w:rsid w:val="009B4FBC"/>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A82A68"/>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A0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5E91F99D-1D56-4A68-B979-2B16A5918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25</TotalTime>
  <Pages>8</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Emmanuel English Assembly</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4</cp:revision>
  <dcterms:created xsi:type="dcterms:W3CDTF">2019-07-15T01:22:00Z</dcterms:created>
  <dcterms:modified xsi:type="dcterms:W3CDTF">2019-07-17T01:58:00Z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