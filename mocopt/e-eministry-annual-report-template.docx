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DA7049">
                                <w:pPr>
                                  <w:pStyle w:val="Title"/>
                                  <w:rPr>
                                    <w:sz w:val="120"/>
                                    <w:szCs w:val="120"/>
                                  </w:rPr>
                                </w:pPr>
                                <w:r>
                                  <w:rPr>
                                    <w:sz w:val="120"/>
                                    <w:szCs w:val="120"/>
                                  </w:rPr>
                                  <w:t>Evangelism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DA7049">
                          <w:pPr>
                            <w:pStyle w:val="Title"/>
                            <w:rPr>
                              <w:sz w:val="120"/>
                              <w:szCs w:val="120"/>
                            </w:rPr>
                          </w:pPr>
                          <w:r>
                            <w:rPr>
                              <w:sz w:val="120"/>
                              <w:szCs w:val="120"/>
                            </w:rPr>
                            <w:t>Evangelism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EB200B">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EB200B">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F81323" w:rsidRPr="00F81323">
                                <w:rPr>
                                  <w:rFonts w:ascii="Times New Roman" w:hAnsi="Times New Roman" w:cs="Times New Roman"/>
                                  <w:color w:val="00B0F0"/>
                                </w:rPr>
                                <w:t>Emmanuel English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EB200B">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EB200B">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EB200B">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EB200B">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EB200B">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EB200B">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EB200B">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EB200B">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EB200B">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EB200B">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EB200B">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EB200B">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EB200B">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EB200B">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EB200B">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EB200B">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EB200B">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F81323">
            <w:rPr>
              <w:rStyle w:val="Strong"/>
            </w:rPr>
            <w:t>Emmanuel English Assembly</w:t>
          </w:r>
        </w:sdtContent>
      </w:sdt>
    </w:p>
    <w:p w:rsidR="00753CE1" w:rsidRDefault="00EB200B">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00B" w:rsidRDefault="00EB200B">
      <w:pPr>
        <w:spacing w:after="0" w:line="240" w:lineRule="auto"/>
      </w:pPr>
      <w:r>
        <w:separator/>
      </w:r>
    </w:p>
    <w:p w:rsidR="00EB200B" w:rsidRDefault="00EB200B"/>
    <w:p w:rsidR="00EB200B" w:rsidRDefault="00EB200B"/>
  </w:endnote>
  <w:endnote w:type="continuationSeparator" w:id="0">
    <w:p w:rsidR="00EB200B" w:rsidRDefault="00EB200B">
      <w:pPr>
        <w:spacing w:after="0" w:line="240" w:lineRule="auto"/>
      </w:pPr>
      <w:r>
        <w:continuationSeparator/>
      </w:r>
    </w:p>
    <w:p w:rsidR="00EB200B" w:rsidRDefault="00EB200B"/>
    <w:p w:rsidR="00EB200B" w:rsidRDefault="00EB2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00B" w:rsidRDefault="00EB200B">
      <w:pPr>
        <w:spacing w:after="0" w:line="240" w:lineRule="auto"/>
      </w:pPr>
      <w:r>
        <w:separator/>
      </w:r>
    </w:p>
    <w:p w:rsidR="00EB200B" w:rsidRDefault="00EB200B"/>
    <w:p w:rsidR="00EB200B" w:rsidRDefault="00EB200B"/>
  </w:footnote>
  <w:footnote w:type="continuationSeparator" w:id="0">
    <w:p w:rsidR="00EB200B" w:rsidRDefault="00EB200B">
      <w:pPr>
        <w:spacing w:after="0" w:line="240" w:lineRule="auto"/>
      </w:pPr>
      <w:r>
        <w:continuationSeparator/>
      </w:r>
    </w:p>
    <w:p w:rsidR="00EB200B" w:rsidRDefault="00EB200B"/>
    <w:p w:rsidR="00EB200B" w:rsidRDefault="00EB20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DA7049">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fldSimple w:instr=" STYLEREF “Heading 1”  ">
            <w:r w:rsidR="00DA7049">
              <w:rPr>
                <w:noProof/>
              </w:rPr>
              <w:instrText>Contact Information</w:instrText>
            </w:r>
          </w:fldSimple>
          <w:r>
            <w:instrText>&lt;&gt; “Error*” “</w:instrText>
          </w:r>
          <w:fldSimple w:instr=" STYLEREF “Heading 1” ">
            <w:r w:rsidR="00DA7049">
              <w:rPr>
                <w:noProof/>
              </w:rPr>
              <w:instrText>Contact Information</w:instrText>
            </w:r>
          </w:fldSimple>
          <w:r>
            <w:instrText xml:space="preserve"> </w:instrText>
          </w:r>
          <w:r>
            <w:fldChar w:fldCharType="separate"/>
          </w:r>
          <w:r w:rsidR="00DA7049">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547022"/>
    <w:rsid w:val="006A2123"/>
    <w:rsid w:val="00753CE1"/>
    <w:rsid w:val="00846951"/>
    <w:rsid w:val="009B4FBC"/>
    <w:rsid w:val="00DA7049"/>
    <w:rsid w:val="00EA7C57"/>
    <w:rsid w:val="00EB200B"/>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98DBCC"/>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5C6AA7"/>
    <w:rsid w:val="00A0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0486C296-0D67-43DC-A487-B735174E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Emmanuel English Assembly</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5</cp:revision>
  <dcterms:created xsi:type="dcterms:W3CDTF">2019-07-15T01:22:00Z</dcterms:created>
  <dcterms:modified xsi:type="dcterms:W3CDTF">2019-07-17T02:00:00Z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